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14:paraId="2491334C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3394A80C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68FFAB80" w14:textId="60ED96CC" w:rsidR="00605A5B" w:rsidRPr="00F316AD" w:rsidRDefault="00B24032" w:rsidP="00605A5B">
            <w:pPr>
              <w:pStyle w:val="Title"/>
            </w:pPr>
            <w:r>
              <w:t>Joshua</w:t>
            </w:r>
            <w:r w:rsidR="00A77921">
              <w:t xml:space="preserve"> </w:t>
            </w:r>
            <w:r>
              <w:rPr>
                <w:rStyle w:val="Emphasis"/>
              </w:rPr>
              <w:t>McKelvey</w:t>
            </w:r>
          </w:p>
          <w:p w14:paraId="336330DB" w14:textId="7F9DE333" w:rsidR="00605A5B" w:rsidRDefault="00D76B5E" w:rsidP="00A77921">
            <w:pPr>
              <w:pStyle w:val="Subtitle"/>
            </w:pPr>
            <w:r>
              <w:t>Web Developer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7F5615D9" w14:textId="77777777" w:rsidR="00605A5B" w:rsidRDefault="00605A5B"/>
        </w:tc>
      </w:tr>
      <w:tr w:rsidR="00F4501B" w14:paraId="13FCA31A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7169C20C" w14:textId="77777777"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01464597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7FE875D0" w14:textId="77777777" w:rsidR="00F4501B" w:rsidRDefault="00F4501B"/>
        </w:tc>
      </w:tr>
      <w:tr w:rsidR="00605A5B" w14:paraId="309F43EB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E09E918" w14:textId="77777777" w:rsidR="00605A5B" w:rsidRPr="00605A5B" w:rsidRDefault="00A074D3" w:rsidP="00605A5B">
            <w:pPr>
              <w:pStyle w:val="Heading1"/>
            </w:pPr>
            <w:sdt>
              <w:sdtPr>
                <w:id w:val="1604447469"/>
                <w:placeholder>
                  <w:docPart w:val="734954F0033A4714BA4A4041C16BDC7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6389046F" w14:textId="15438EB4" w:rsidR="00C1095A" w:rsidRDefault="00D76B5E" w:rsidP="005E54F6">
            <w:pPr>
              <w:pStyle w:val="TextLeft"/>
            </w:pPr>
            <w:r>
              <w:t>1770 Polo Rd. Winston Salem, NC 27106</w:t>
            </w:r>
          </w:p>
          <w:p w14:paraId="1A7BEF57" w14:textId="67A89040" w:rsidR="00C1095A" w:rsidRDefault="005E54F6" w:rsidP="00C1095A">
            <w:pPr>
              <w:pStyle w:val="TextLeft"/>
            </w:pPr>
            <w:r>
              <w:t>919-923-6950</w:t>
            </w:r>
          </w:p>
          <w:p w14:paraId="1F99AE5B" w14:textId="3EA7B64E" w:rsidR="00C1095A" w:rsidRDefault="005E54F6" w:rsidP="00C1095A">
            <w:pPr>
              <w:pStyle w:val="TextLeft"/>
            </w:pPr>
            <w:r>
              <w:t>mckelveywarner@gmail.com</w:t>
            </w:r>
          </w:p>
          <w:p w14:paraId="65C2930D" w14:textId="77777777" w:rsidR="00605A5B" w:rsidRDefault="00605A5B" w:rsidP="00605A5B">
            <w:pPr>
              <w:pStyle w:val="TextLeft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4904A30" w14:textId="77777777" w:rsidR="00605A5B" w:rsidRDefault="00A074D3" w:rsidP="00605A5B">
            <w:pPr>
              <w:pStyle w:val="Heading2"/>
            </w:pPr>
            <w:sdt>
              <w:sdtPr>
                <w:id w:val="-651833632"/>
                <w:placeholder>
                  <w:docPart w:val="DF636AA888084E9D8169D1966F1C7BC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76C49EB4" w14:textId="77777777" w:rsidR="0039486D" w:rsidRDefault="0039486D" w:rsidP="006E70D3">
            <w:pPr>
              <w:pStyle w:val="TextRight"/>
            </w:pPr>
          </w:p>
          <w:p w14:paraId="5E7B05ED" w14:textId="4EEB6D64" w:rsidR="00605A5B" w:rsidRPr="006E70D3" w:rsidRDefault="00B24032" w:rsidP="006E70D3">
            <w:pPr>
              <w:pStyle w:val="TextRight"/>
            </w:pPr>
            <w:r>
              <w:t xml:space="preserve">I </w:t>
            </w:r>
            <w:r w:rsidR="0039486D">
              <w:t xml:space="preserve">am </w:t>
            </w:r>
            <w:r w:rsidR="00D0047F">
              <w:t xml:space="preserve">a highly motivated entry level web developer and programmer, eager to </w:t>
            </w:r>
            <w:r w:rsidR="00F64A50">
              <w:t xml:space="preserve">utilize </w:t>
            </w:r>
            <w:r w:rsidR="009066EA">
              <w:t>my skills and passion</w:t>
            </w:r>
            <w:r w:rsidR="00891507">
              <w:t xml:space="preserve"> for learning</w:t>
            </w:r>
            <w:r w:rsidR="00814CF9">
              <w:t xml:space="preserve"> </w:t>
            </w:r>
            <w:r w:rsidR="00F7192E">
              <w:t xml:space="preserve">to begin </w:t>
            </w:r>
            <w:r w:rsidR="0027728A">
              <w:t>a new career in technology.</w:t>
            </w:r>
          </w:p>
        </w:tc>
      </w:tr>
      <w:tr w:rsidR="000E1D44" w14:paraId="14DC2B71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68FD5AA5" w14:textId="77777777" w:rsidR="000E1D44" w:rsidRDefault="00A074D3" w:rsidP="000E1D44">
            <w:pPr>
              <w:pStyle w:val="Heading1"/>
            </w:pPr>
            <w:sdt>
              <w:sdtPr>
                <w:id w:val="1723097672"/>
                <w:placeholder>
                  <w:docPart w:val="F3F663BFDCCD4ADEAAD466145A048FC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389B311F" w14:textId="77777777" w:rsidR="006A1651" w:rsidRDefault="006A1651" w:rsidP="006A1651">
            <w:pPr>
              <w:pStyle w:val="TextLeft"/>
            </w:pPr>
            <w:r>
              <w:t>BA in Music Performance from Greensboro College</w:t>
            </w:r>
          </w:p>
          <w:p w14:paraId="353492DD" w14:textId="77777777" w:rsidR="007839FA" w:rsidRPr="007839FA" w:rsidRDefault="007839FA" w:rsidP="007839FA"/>
          <w:p w14:paraId="4D756110" w14:textId="6E96CCB0" w:rsidR="007839FA" w:rsidRDefault="007839FA" w:rsidP="007839FA">
            <w:pPr>
              <w:pStyle w:val="TextLeft"/>
            </w:pPr>
            <w:r>
              <w:t>Full Stack Web Development Bootcamp – UNC Chapel Hill</w:t>
            </w:r>
          </w:p>
          <w:p w14:paraId="47A62E0D" w14:textId="77777777" w:rsidR="007857F2" w:rsidRDefault="007857F2" w:rsidP="007857F2"/>
          <w:p w14:paraId="71C450D2" w14:textId="10EE0F5C" w:rsidR="007857F2" w:rsidRDefault="007857F2" w:rsidP="007857F2">
            <w:pPr>
              <w:pStyle w:val="TextLeft"/>
            </w:pPr>
            <w:proofErr w:type="spellStart"/>
            <w:r>
              <w:t>Truecoders</w:t>
            </w:r>
            <w:proofErr w:type="spellEnd"/>
            <w:r>
              <w:t xml:space="preserve"> Software Development Bootcamp</w:t>
            </w:r>
          </w:p>
          <w:p w14:paraId="64858821" w14:textId="77777777" w:rsidR="007857F2" w:rsidRPr="007857F2" w:rsidRDefault="007857F2" w:rsidP="007857F2"/>
          <w:p w14:paraId="7417BFF4" w14:textId="6311B009" w:rsidR="007839FA" w:rsidRPr="007839FA" w:rsidRDefault="007839FA" w:rsidP="007839FA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E2BD6FF" w14:textId="19F0AF03" w:rsidR="00A77921" w:rsidRDefault="00B24032" w:rsidP="00A77921">
            <w:pPr>
              <w:pStyle w:val="Heading2"/>
            </w:pPr>
            <w:r>
              <w:t>Programming Experience</w:t>
            </w:r>
          </w:p>
          <w:p w14:paraId="02E3C916" w14:textId="5C7E28AE" w:rsidR="000E1D44" w:rsidRDefault="00B24032" w:rsidP="000E1D44">
            <w:pPr>
              <w:pStyle w:val="SmallText"/>
            </w:pPr>
            <w:r>
              <w:t>Completed July 2021</w:t>
            </w:r>
          </w:p>
          <w:p w14:paraId="77A5F94D" w14:textId="6C2A9BE2" w:rsidR="000E1D44" w:rsidRDefault="00B24032" w:rsidP="000E1D44">
            <w:pPr>
              <w:pStyle w:val="TextRight"/>
            </w:pPr>
            <w:proofErr w:type="spellStart"/>
            <w:r>
              <w:t>Truecoders</w:t>
            </w:r>
            <w:proofErr w:type="spellEnd"/>
            <w:r>
              <w:t xml:space="preserve"> Software Development Bootcamp</w:t>
            </w:r>
            <w:r w:rsidR="0057534A">
              <w:t xml:space="preserve"> </w:t>
            </w:r>
            <w:r w:rsidR="000E1D44" w:rsidRPr="000E1D44">
              <w:t>•</w:t>
            </w:r>
            <w:r w:rsidR="0057534A">
              <w:t xml:space="preserve"> </w:t>
            </w:r>
            <w:r>
              <w:t>C#, HTML, CSS, JavaScript, SQL, ASP.NET MVC</w:t>
            </w:r>
          </w:p>
          <w:p w14:paraId="39AB1E8B" w14:textId="5DC6BA97" w:rsidR="00E72F11" w:rsidRPr="00E72F11" w:rsidRDefault="00E72F11" w:rsidP="00E72F11">
            <w:pPr>
              <w:pStyle w:val="TextRight"/>
              <w:numPr>
                <w:ilvl w:val="0"/>
                <w:numId w:val="2"/>
              </w:numPr>
            </w:pPr>
            <w:r>
              <w:t>Built my own game using C# and Unity.</w:t>
            </w:r>
          </w:p>
          <w:p w14:paraId="3559F48A" w14:textId="77777777" w:rsidR="000E1D44" w:rsidRDefault="000E1D44" w:rsidP="000E1D44">
            <w:pPr>
              <w:pStyle w:val="TextRight"/>
              <w:rPr>
                <w:sz w:val="21"/>
              </w:rPr>
            </w:pPr>
          </w:p>
          <w:p w14:paraId="57071C63" w14:textId="5AC051E8" w:rsidR="0057534A" w:rsidRDefault="00AF1134" w:rsidP="0057534A">
            <w:pPr>
              <w:pStyle w:val="SmallText"/>
            </w:pPr>
            <w:r>
              <w:t>Will Complete in May 2023</w:t>
            </w:r>
          </w:p>
          <w:p w14:paraId="46D8DC07" w14:textId="0C3BB04B" w:rsidR="0057534A" w:rsidRDefault="00C47A94" w:rsidP="0057534A">
            <w:pPr>
              <w:pStyle w:val="TextRight"/>
            </w:pPr>
            <w:r>
              <w:t xml:space="preserve">Full Stack Web Development Bootcamp offered through UNC Chapel Hill </w:t>
            </w:r>
            <w:r w:rsidR="000A1A54" w:rsidRPr="000E1D44">
              <w:t>•</w:t>
            </w:r>
            <w:r w:rsidR="000A1A54">
              <w:t xml:space="preserve"> HTML, CSS, JavaScript, Node.js, Express.js</w:t>
            </w:r>
            <w:r w:rsidR="00962FD9">
              <w:t>, MySQL</w:t>
            </w:r>
          </w:p>
          <w:p w14:paraId="42C18370" w14:textId="4A8D88D0" w:rsidR="000E1D44" w:rsidRPr="00E17EA4" w:rsidRDefault="00962FD9" w:rsidP="0057534A">
            <w:pPr>
              <w:pStyle w:val="TextRight"/>
              <w:numPr>
                <w:ilvl w:val="0"/>
                <w:numId w:val="2"/>
              </w:numPr>
            </w:pPr>
            <w:r>
              <w:t xml:space="preserve">Built </w:t>
            </w:r>
            <w:r w:rsidR="00F92BE6">
              <w:t>applications on my own and in group contexts</w:t>
            </w:r>
            <w:r>
              <w:t>.</w:t>
            </w:r>
          </w:p>
        </w:tc>
      </w:tr>
      <w:tr w:rsidR="000E1D44" w14:paraId="66EDFC41" w14:textId="77777777" w:rsidTr="000E1D4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D7B5A07" w14:textId="77777777" w:rsidR="000E1D44" w:rsidRDefault="00A074D3" w:rsidP="00A77921">
            <w:pPr>
              <w:pStyle w:val="Heading1"/>
            </w:pPr>
            <w:sdt>
              <w:sdtPr>
                <w:id w:val="-242716918"/>
                <w:placeholder>
                  <w:docPart w:val="B4ABF70BE7114C929EFF4BAA6767525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14:paraId="51B9C30F" w14:textId="7C7A0077" w:rsidR="000E1D44" w:rsidRDefault="00933531" w:rsidP="005E54F6">
            <w:pPr>
              <w:pStyle w:val="TextLeft"/>
            </w:pPr>
            <w:r>
              <w:t>Web Development</w:t>
            </w:r>
          </w:p>
          <w:p w14:paraId="02113FB5" w14:textId="77777777" w:rsidR="005E54F6" w:rsidRDefault="005E54F6" w:rsidP="005E54F6">
            <w:pPr>
              <w:pStyle w:val="TextLeft"/>
            </w:pPr>
            <w:r>
              <w:t>Team Management</w:t>
            </w:r>
          </w:p>
          <w:p w14:paraId="6060C524" w14:textId="77777777" w:rsidR="005E54F6" w:rsidRDefault="005E54F6" w:rsidP="005E54F6">
            <w:pPr>
              <w:pStyle w:val="TextLeft"/>
            </w:pPr>
            <w:r>
              <w:t>Office Administration</w:t>
            </w:r>
          </w:p>
          <w:p w14:paraId="0A06F0EF" w14:textId="77777777" w:rsidR="005E54F6" w:rsidRDefault="005E54F6" w:rsidP="005E54F6">
            <w:pPr>
              <w:pStyle w:val="TextLeft"/>
            </w:pPr>
            <w:r>
              <w:t>Customer Service</w:t>
            </w:r>
          </w:p>
          <w:p w14:paraId="37F83965" w14:textId="427D61CF" w:rsidR="005E54F6" w:rsidRPr="005E54F6" w:rsidRDefault="005E54F6" w:rsidP="005E54F6">
            <w:pPr>
              <w:pStyle w:val="TextLeft"/>
            </w:pPr>
            <w:r>
              <w:t>Sales</w:t>
            </w: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8BE9C70" w14:textId="4895AB71" w:rsidR="000E1D44" w:rsidRDefault="00367A44" w:rsidP="00A77921">
            <w:pPr>
              <w:pStyle w:val="Heading2"/>
            </w:pPr>
            <w:r>
              <w:t>Technical Skills</w:t>
            </w:r>
          </w:p>
          <w:p w14:paraId="03C2E197" w14:textId="49A0625D" w:rsidR="000E1D44" w:rsidRDefault="00B24032" w:rsidP="00B24032">
            <w:pPr>
              <w:pStyle w:val="TextRight"/>
            </w:pPr>
            <w:r w:rsidRPr="00B24032">
              <w:t xml:space="preserve">I have proficiency with the following </w:t>
            </w:r>
            <w:r w:rsidR="00F92BE6">
              <w:t>technologies</w:t>
            </w:r>
            <w:r w:rsidR="00367A44">
              <w:t xml:space="preserve"> and programming tools:</w:t>
            </w:r>
          </w:p>
          <w:p w14:paraId="5F0BAA4F" w14:textId="780E312E" w:rsidR="00B24032" w:rsidRDefault="00367A44" w:rsidP="00B24032">
            <w:pPr>
              <w:pStyle w:val="TextRight"/>
              <w:numPr>
                <w:ilvl w:val="0"/>
                <w:numId w:val="1"/>
              </w:numPr>
            </w:pPr>
            <w:r>
              <w:t>HTML, CSS, JavaScript</w:t>
            </w:r>
          </w:p>
          <w:p w14:paraId="019C0003" w14:textId="77777777" w:rsidR="00B24032" w:rsidRDefault="00B24032" w:rsidP="00B24032">
            <w:pPr>
              <w:pStyle w:val="TextRight"/>
              <w:numPr>
                <w:ilvl w:val="0"/>
                <w:numId w:val="1"/>
              </w:numPr>
            </w:pPr>
            <w:r>
              <w:t>Python</w:t>
            </w:r>
          </w:p>
          <w:p w14:paraId="39539E85" w14:textId="77777777" w:rsidR="00B24032" w:rsidRDefault="00B24032" w:rsidP="00B24032">
            <w:pPr>
              <w:pStyle w:val="TextRight"/>
              <w:numPr>
                <w:ilvl w:val="0"/>
                <w:numId w:val="1"/>
              </w:numPr>
            </w:pPr>
            <w:r>
              <w:t>MYSQL, SQL</w:t>
            </w:r>
          </w:p>
          <w:p w14:paraId="58238D3B" w14:textId="4599A481" w:rsidR="00B24032" w:rsidRPr="00B24032" w:rsidRDefault="00E17EA4" w:rsidP="00B24032">
            <w:pPr>
              <w:pStyle w:val="TextRight"/>
              <w:numPr>
                <w:ilvl w:val="0"/>
                <w:numId w:val="1"/>
              </w:numPr>
            </w:pPr>
            <w:r>
              <w:t>C#</w:t>
            </w:r>
          </w:p>
        </w:tc>
      </w:tr>
      <w:tr w:rsidR="000E1D44" w14:paraId="411BF95B" w14:textId="7777777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2F33210" w14:textId="77777777"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6D47198" w14:textId="26828B6E" w:rsidR="0057534A" w:rsidRDefault="00B24032" w:rsidP="0057534A">
            <w:pPr>
              <w:pStyle w:val="Heading2"/>
            </w:pPr>
            <w:r>
              <w:t>Work Experience</w:t>
            </w:r>
          </w:p>
          <w:p w14:paraId="32AB745B" w14:textId="77777777" w:rsidR="005E54F6" w:rsidRPr="005E54F6" w:rsidRDefault="00B24032" w:rsidP="005E54F6">
            <w:pPr>
              <w:pStyle w:val="SmallText"/>
            </w:pPr>
            <w:r w:rsidRPr="005E54F6">
              <w:t xml:space="preserve">October 2019 – July 2021 </w:t>
            </w:r>
          </w:p>
          <w:p w14:paraId="2EA12D0E" w14:textId="3A89BDED" w:rsidR="005E54F6" w:rsidRDefault="00B24032" w:rsidP="00B24032">
            <w:pPr>
              <w:pStyle w:val="TextRight"/>
            </w:pPr>
            <w:r w:rsidRPr="005E54F6">
              <w:t xml:space="preserve">Branch Manager • Little Guys Movers </w:t>
            </w:r>
            <w:r w:rsidR="00E72F11">
              <w:t>–</w:t>
            </w:r>
            <w:r w:rsidRPr="005E54F6">
              <w:t xml:space="preserve"> Greensboro</w:t>
            </w:r>
          </w:p>
          <w:p w14:paraId="30525A97" w14:textId="77777777" w:rsidR="0097343E" w:rsidRPr="0097343E" w:rsidRDefault="0097343E" w:rsidP="0097343E"/>
          <w:p w14:paraId="50E8C777" w14:textId="356A37A8" w:rsidR="005E54F6" w:rsidRDefault="00E17EA4" w:rsidP="00B24032">
            <w:pPr>
              <w:pStyle w:val="TextRight"/>
              <w:rPr>
                <w:rFonts w:cstheme="minorBidi"/>
                <w:i/>
                <w:sz w:val="20"/>
              </w:rPr>
            </w:pPr>
            <w:r>
              <w:rPr>
                <w:rFonts w:cstheme="minorBidi"/>
                <w:i/>
                <w:sz w:val="20"/>
              </w:rPr>
              <w:t>October 2021 – Present</w:t>
            </w:r>
          </w:p>
          <w:p w14:paraId="64B82D88" w14:textId="3A31830C" w:rsidR="0097343E" w:rsidRDefault="00B24032" w:rsidP="00AC7FE2">
            <w:pPr>
              <w:pStyle w:val="TextRight"/>
            </w:pPr>
            <w:r w:rsidRPr="005E54F6">
              <w:t xml:space="preserve">Bar Manager • Campus Gas </w:t>
            </w:r>
          </w:p>
          <w:p w14:paraId="145CA469" w14:textId="2925F9A0" w:rsidR="0097343E" w:rsidRPr="0097343E" w:rsidRDefault="0097343E" w:rsidP="0097343E"/>
        </w:tc>
      </w:tr>
      <w:tr w:rsidR="000E1D44" w14:paraId="2CF4FB08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6939EE26" w14:textId="77777777"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id w:val="-465741575"/>
              <w:placeholder>
                <w:docPart w:val="F1182BD45238471887F9EEE0945D332B"/>
              </w:placeholder>
              <w:temporary/>
              <w:showingPlcHdr/>
              <w15:appearance w15:val="hidden"/>
              <w:text/>
            </w:sdtPr>
            <w:sdtEndPr/>
            <w:sdtContent>
              <w:p w14:paraId="6E721CB1" w14:textId="77777777" w:rsidR="000E1D44" w:rsidRDefault="00A77921" w:rsidP="00A77921">
                <w:pPr>
                  <w:pStyle w:val="Heading2"/>
                </w:pPr>
                <w:r w:rsidRPr="000E1D44">
                  <w:t>References</w:t>
                </w:r>
              </w:p>
            </w:sdtContent>
          </w:sdt>
          <w:p w14:paraId="2AC399EE" w14:textId="05D71727" w:rsidR="000E1D44" w:rsidRPr="000E1D44" w:rsidRDefault="00E72F11" w:rsidP="0057534A">
            <w:pPr>
              <w:pStyle w:val="TextRight"/>
            </w:pPr>
            <w:r>
              <w:rPr>
                <w:w w:val="105"/>
              </w:rPr>
              <w:t>Available upon request</w:t>
            </w:r>
          </w:p>
        </w:tc>
      </w:tr>
    </w:tbl>
    <w:p w14:paraId="4D4F24E4" w14:textId="77777777" w:rsidR="00C55D85" w:rsidRDefault="00C55D85"/>
    <w:sectPr w:rsidR="00C55D85" w:rsidSect="00F4501B">
      <w:footerReference w:type="default" r:id="rId10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5B23B" w14:textId="77777777" w:rsidR="00B24032" w:rsidRDefault="00B24032" w:rsidP="00F316AD">
      <w:r>
        <w:separator/>
      </w:r>
    </w:p>
  </w:endnote>
  <w:endnote w:type="continuationSeparator" w:id="0">
    <w:p w14:paraId="31050F8C" w14:textId="77777777" w:rsidR="00B24032" w:rsidRDefault="00B2403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39923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3C72E7" wp14:editId="6410B5B3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779496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72780" w14:textId="77777777" w:rsidR="00B24032" w:rsidRDefault="00B24032" w:rsidP="00F316AD">
      <w:r>
        <w:separator/>
      </w:r>
    </w:p>
  </w:footnote>
  <w:footnote w:type="continuationSeparator" w:id="0">
    <w:p w14:paraId="03E8107E" w14:textId="77777777" w:rsidR="00B24032" w:rsidRDefault="00B24032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95532"/>
    <w:multiLevelType w:val="hybridMultilevel"/>
    <w:tmpl w:val="F5569D02"/>
    <w:lvl w:ilvl="0" w:tplc="AB7C2F46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E6266"/>
    <w:multiLevelType w:val="hybridMultilevel"/>
    <w:tmpl w:val="19F417B6"/>
    <w:lvl w:ilvl="0" w:tplc="1A4059E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690792">
    <w:abstractNumId w:val="0"/>
  </w:num>
  <w:num w:numId="2" w16cid:durableId="1890875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32"/>
    <w:rsid w:val="000A1A54"/>
    <w:rsid w:val="000E1D44"/>
    <w:rsid w:val="00124FEC"/>
    <w:rsid w:val="0020696E"/>
    <w:rsid w:val="002356A2"/>
    <w:rsid w:val="0027728A"/>
    <w:rsid w:val="002D12DA"/>
    <w:rsid w:val="002D1D5D"/>
    <w:rsid w:val="002F4957"/>
    <w:rsid w:val="003019B2"/>
    <w:rsid w:val="0034688D"/>
    <w:rsid w:val="00367A44"/>
    <w:rsid w:val="00382767"/>
    <w:rsid w:val="0039486D"/>
    <w:rsid w:val="0040233B"/>
    <w:rsid w:val="00427B29"/>
    <w:rsid w:val="004B4C39"/>
    <w:rsid w:val="00511A6E"/>
    <w:rsid w:val="0057534A"/>
    <w:rsid w:val="005E54F6"/>
    <w:rsid w:val="00605A5B"/>
    <w:rsid w:val="0066294F"/>
    <w:rsid w:val="006A1651"/>
    <w:rsid w:val="006C60E6"/>
    <w:rsid w:val="006E70D3"/>
    <w:rsid w:val="007839FA"/>
    <w:rsid w:val="007857F2"/>
    <w:rsid w:val="007B0F94"/>
    <w:rsid w:val="00814CF9"/>
    <w:rsid w:val="00891507"/>
    <w:rsid w:val="009066EA"/>
    <w:rsid w:val="00933531"/>
    <w:rsid w:val="00944E78"/>
    <w:rsid w:val="00962FD9"/>
    <w:rsid w:val="0097343E"/>
    <w:rsid w:val="00A77921"/>
    <w:rsid w:val="00AC7FE2"/>
    <w:rsid w:val="00AF1134"/>
    <w:rsid w:val="00B21360"/>
    <w:rsid w:val="00B24032"/>
    <w:rsid w:val="00B575FB"/>
    <w:rsid w:val="00B6155F"/>
    <w:rsid w:val="00B922E3"/>
    <w:rsid w:val="00C1095A"/>
    <w:rsid w:val="00C47A94"/>
    <w:rsid w:val="00C55D85"/>
    <w:rsid w:val="00CA2273"/>
    <w:rsid w:val="00CD50FD"/>
    <w:rsid w:val="00D0047F"/>
    <w:rsid w:val="00D47124"/>
    <w:rsid w:val="00D76B5E"/>
    <w:rsid w:val="00DD5D7B"/>
    <w:rsid w:val="00E17EA4"/>
    <w:rsid w:val="00E41475"/>
    <w:rsid w:val="00E72F11"/>
    <w:rsid w:val="00F0329D"/>
    <w:rsid w:val="00F316AD"/>
    <w:rsid w:val="00F4501B"/>
    <w:rsid w:val="00F64A50"/>
    <w:rsid w:val="00F7192E"/>
    <w:rsid w:val="00F9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C4E7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5E54F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4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9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4954F0033A4714BA4A4041C16BD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C3121-1FE4-406B-8FBB-975B6F0AD25C}"/>
      </w:docPartPr>
      <w:docPartBody>
        <w:p w:rsidR="00194103" w:rsidRDefault="00194103">
          <w:pPr>
            <w:pStyle w:val="734954F0033A4714BA4A4041C16BDC71"/>
          </w:pPr>
          <w:r w:rsidRPr="00605A5B">
            <w:t>Contact</w:t>
          </w:r>
        </w:p>
      </w:docPartBody>
    </w:docPart>
    <w:docPart>
      <w:docPartPr>
        <w:name w:val="DF636AA888084E9D8169D1966F1C7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40C2A-1DA2-4232-B56A-059F9E734109}"/>
      </w:docPartPr>
      <w:docPartBody>
        <w:p w:rsidR="00194103" w:rsidRDefault="00194103">
          <w:pPr>
            <w:pStyle w:val="DF636AA888084E9D8169D1966F1C7BC5"/>
          </w:pPr>
          <w:r w:rsidRPr="00605A5B">
            <w:t>Objective</w:t>
          </w:r>
        </w:p>
      </w:docPartBody>
    </w:docPart>
    <w:docPart>
      <w:docPartPr>
        <w:name w:val="F3F663BFDCCD4ADEAAD466145A048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3B2D2-D49E-483E-8A92-845BCC1B092C}"/>
      </w:docPartPr>
      <w:docPartBody>
        <w:p w:rsidR="00194103" w:rsidRDefault="00194103">
          <w:pPr>
            <w:pStyle w:val="F3F663BFDCCD4ADEAAD466145A048FC2"/>
          </w:pPr>
          <w:r>
            <w:t>Education</w:t>
          </w:r>
        </w:p>
      </w:docPartBody>
    </w:docPart>
    <w:docPart>
      <w:docPartPr>
        <w:name w:val="B4ABF70BE7114C929EFF4BAA67675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6AE65-8C8B-4491-B319-C5FE99F08119}"/>
      </w:docPartPr>
      <w:docPartBody>
        <w:p w:rsidR="00194103" w:rsidRDefault="00194103">
          <w:pPr>
            <w:pStyle w:val="B4ABF70BE7114C929EFF4BAA67675259"/>
          </w:pPr>
          <w:r w:rsidRPr="000E1D44">
            <w:t>Key Skills</w:t>
          </w:r>
        </w:p>
      </w:docPartBody>
    </w:docPart>
    <w:docPart>
      <w:docPartPr>
        <w:name w:val="F1182BD45238471887F9EEE0945D3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105F5-0F61-4176-BE97-9ED485ED78F3}"/>
      </w:docPartPr>
      <w:docPartBody>
        <w:p w:rsidR="00194103" w:rsidRDefault="00194103">
          <w:pPr>
            <w:pStyle w:val="F1182BD45238471887F9EEE0945D332B"/>
          </w:pPr>
          <w:r w:rsidRPr="000E1D44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03"/>
    <w:rsid w:val="0019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E7DEC770D46A2828C9DC56CF4D381">
    <w:name w:val="CBAE7DEC770D46A2828C9DC56CF4D381"/>
    <w:rsid w:val="00194103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734954F0033A4714BA4A4041C16BDC71">
    <w:name w:val="734954F0033A4714BA4A4041C16BDC71"/>
  </w:style>
  <w:style w:type="paragraph" w:customStyle="1" w:styleId="DF636AA888084E9D8169D1966F1C7BC5">
    <w:name w:val="DF636AA888084E9D8169D1966F1C7BC5"/>
  </w:style>
  <w:style w:type="paragraph" w:customStyle="1" w:styleId="F3F663BFDCCD4ADEAAD466145A048FC2">
    <w:name w:val="F3F663BFDCCD4ADEAAD466145A048FC2"/>
  </w:style>
  <w:style w:type="paragraph" w:customStyle="1" w:styleId="B4ABF70BE7114C929EFF4BAA67675259">
    <w:name w:val="B4ABF70BE7114C929EFF4BAA67675259"/>
  </w:style>
  <w:style w:type="paragraph" w:customStyle="1" w:styleId="F1182BD45238471887F9EEE0945D332B">
    <w:name w:val="F1182BD45238471887F9EEE0945D3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2023-03-12T03:01:00Z</dcterms:created>
  <dcterms:modified xsi:type="dcterms:W3CDTF">2023-03-12T03:01:00Z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